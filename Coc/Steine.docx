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3893906B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ACCEF02454D2451ABF36527CA742AC3E"/>
              </w:placeholder>
              <w:text/>
            </w:sdtPr>
            <w:sdtEndPr/>
            <w:sdtContent>
              <w:p w14:paraId="507C95E1" w14:textId="26FEF45F" w:rsidR="000D4276" w:rsidRPr="00D07778" w:rsidRDefault="00E34072">
                <w:pPr>
                  <w:pStyle w:val="Name"/>
                  <w:spacing w:after="60"/>
                  <w:rPr>
                    <w:lang w:val="de-DE"/>
                  </w:rPr>
                </w:pPr>
                <w:r>
                  <w:rPr>
                    <w:lang w:val="de-DE"/>
                  </w:rPr>
                  <w:t>Steine &amp; Geröll</w:t>
                </w:r>
              </w:p>
            </w:sdtContent>
          </w:sdt>
          <w:p w14:paraId="568EA96F" w14:textId="4F906E92" w:rsidR="000D4276" w:rsidRPr="00D07778" w:rsidRDefault="00E34072" w:rsidP="00D07778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Steinstr. 17, 123456 Bruchhausen</w:t>
            </w:r>
          </w:p>
        </w:tc>
        <w:tc>
          <w:tcPr>
            <w:tcW w:w="1000" w:type="pct"/>
            <w:vAlign w:val="bottom"/>
          </w:tcPr>
          <w:p w14:paraId="3A06F937" w14:textId="772DB7CE" w:rsidR="000D4276" w:rsidRPr="00D07778" w:rsidRDefault="00E34072">
            <w:pPr>
              <w:pStyle w:val="KeinLeerraum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0288" behindDoc="0" locked="0" layoutInCell="1" allowOverlap="1" wp14:anchorId="32C3F840" wp14:editId="509E226F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-1905</wp:posOffset>
                  </wp:positionV>
                  <wp:extent cx="647700" cy="647700"/>
                  <wp:effectExtent l="0" t="0" r="0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181FC2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EE4F46" wp14:editId="26640FE4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20510" w14:textId="2DC568BC" w:rsidR="00620CAF" w:rsidRPr="00297491" w:rsidRDefault="00620CAF">
                            <w:pPr>
                              <w:pStyle w:val="Titel"/>
                              <w:rPr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E34072">
                              <w:rPr>
                                <w:rStyle w:val="Fett"/>
                                <w:lang w:val="de-DE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59EE4F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/Jkw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" filled="f" stroked="f" strokeweight=".5pt">
                <v:textbox style="layout-flow:vertical;mso-layout-flow-alt:bottom-to-top;mso-fit-shape-to-text:t" inset="0,14.4pt,18pt">
                  <w:txbxContent>
                    <w:p w14:paraId="0BE20510" w14:textId="2DC568BC" w:rsidR="00620CAF" w:rsidRPr="00297491" w:rsidRDefault="00620CAF">
                      <w:pPr>
                        <w:pStyle w:val="Titel"/>
                        <w:rPr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E34072">
                        <w:rPr>
                          <w:rStyle w:val="Fett"/>
                          <w:lang w:val="de-DE"/>
                        </w:rPr>
                        <w:t>1234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875"/>
        <w:gridCol w:w="2866"/>
        <w:gridCol w:w="2926"/>
      </w:tblGrid>
      <w:tr w:rsidR="000D4276" w:rsidRPr="00D07778" w14:paraId="354816EE" w14:textId="77777777" w:rsidTr="00620CAF">
        <w:tc>
          <w:tcPr>
            <w:tcW w:w="3000" w:type="dxa"/>
            <w:vAlign w:val="bottom"/>
          </w:tcPr>
          <w:p w14:paraId="08870283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Datum</w:t>
            </w:r>
          </w:p>
        </w:tc>
        <w:tc>
          <w:tcPr>
            <w:tcW w:w="2986" w:type="dxa"/>
            <w:vAlign w:val="bottom"/>
          </w:tcPr>
          <w:p w14:paraId="3E78156F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3014" w:type="dxa"/>
            <w:vAlign w:val="bottom"/>
          </w:tcPr>
          <w:p w14:paraId="1FDB25DB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0F831E0A" w14:textId="77777777" w:rsidTr="00E34072">
        <w:trPr>
          <w:trHeight w:val="868"/>
        </w:trPr>
        <w:sdt>
          <w:sdtPr>
            <w:rPr>
              <w:lang w:val="de-DE"/>
            </w:rPr>
            <w:id w:val="-1843920489"/>
            <w:placeholder>
              <w:docPart w:val="556845C0954E443DBA5FF395F36FF4C6"/>
            </w:placeholder>
            <w:date w:fullDate="2021-02-01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3000" w:type="dxa"/>
                <w:tcMar>
                  <w:bottom w:w="360" w:type="dxa"/>
                </w:tcMar>
              </w:tcPr>
              <w:p w14:paraId="29A4702B" w14:textId="2569E66A" w:rsidR="000D4276" w:rsidRPr="00D07778" w:rsidRDefault="00E34072">
                <w:pPr>
                  <w:pStyle w:val="KeinLeerraum"/>
                  <w:rPr>
                    <w:lang w:val="de-DE"/>
                  </w:rPr>
                </w:pPr>
                <w:r>
                  <w:rPr>
                    <w:lang w:val="de-DE"/>
                  </w:rPr>
                  <w:t>01.02.2021</w:t>
                </w:r>
              </w:p>
            </w:tc>
          </w:sdtContent>
        </w:sdt>
        <w:tc>
          <w:tcPr>
            <w:tcW w:w="2986" w:type="dxa"/>
            <w:tcMar>
              <w:bottom w:w="360" w:type="dxa"/>
            </w:tcMar>
          </w:tcPr>
          <w:p w14:paraId="246FF4F2" w14:textId="0711C1F6" w:rsidR="000D4276" w:rsidRPr="00D07778" w:rsidRDefault="00E34072">
            <w:pPr>
              <w:pStyle w:val="KeinLeerraum"/>
              <w:rPr>
                <w:lang w:val="de-DE"/>
              </w:rPr>
            </w:pPr>
            <w:r w:rsidRPr="00E34072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>ppedv AG</w:t>
            </w:r>
            <w:r w:rsidRPr="00E34072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br/>
            </w:r>
            <w:proofErr w:type="spellStart"/>
            <w:r w:rsidRPr="00E34072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>Marktler</w:t>
            </w:r>
            <w:proofErr w:type="spellEnd"/>
            <w:r w:rsidRPr="00E34072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 xml:space="preserve"> Str. 15b</w:t>
            </w:r>
            <w:r w:rsidRPr="00E34072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br/>
              <w:t>84489 Burghausen</w:t>
            </w:r>
            <w:r w:rsidRPr="00E34072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br/>
              <w:t>08677-9889-52</w:t>
            </w:r>
            <w:r w:rsidRPr="00E34072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br/>
            </w:r>
          </w:p>
        </w:tc>
        <w:tc>
          <w:tcPr>
            <w:tcW w:w="3014" w:type="dxa"/>
            <w:tcMar>
              <w:bottom w:w="360" w:type="dxa"/>
            </w:tcMar>
          </w:tcPr>
          <w:p w14:paraId="76149ACA" w14:textId="77777777" w:rsidR="000D4276" w:rsidRPr="00D07778" w:rsidRDefault="00A15CFA">
            <w:pPr>
              <w:pStyle w:val="KeinLeerraum"/>
              <w:rPr>
                <w:lang w:val="de-DE"/>
              </w:rPr>
            </w:pPr>
            <w:sdt>
              <w:sdtPr>
                <w:rPr>
                  <w:lang w:val="de-DE"/>
                </w:rPr>
                <w:id w:val="-859888263"/>
                <w:placeholder>
                  <w:docPart w:val="A72F56D872864AC7A32C69DBA3526ADB"/>
                </w:placeholder>
                <w:temporary/>
                <w:showingPlcHdr/>
                <w:text w:multiLine="1"/>
              </w:sdtPr>
              <w:sdtEndPr/>
              <w:sdtContent>
                <w:r w:rsidR="001D6E81" w:rsidRPr="00D07778">
                  <w:rPr>
                    <w:lang w:val="de-DE"/>
                  </w:rPr>
                  <w:t>Wie Rechnungsadresse</w:t>
                </w:r>
              </w:sdtContent>
            </w:sdt>
          </w:p>
        </w:tc>
      </w:tr>
    </w:tbl>
    <w:p w14:paraId="3424136A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sdt>
      <w:sdtPr>
        <w:rPr>
          <w:lang w:val="de-DE"/>
        </w:rPr>
        <w:id w:val="1664363053"/>
        <w:placeholder>
          <w:docPart w:val="D0B02EBC278D4329ACDE68B9E269B430"/>
        </w:placeholder>
        <w:temporary/>
        <w:showingPlcHdr/>
        <w:text/>
      </w:sdtPr>
      <w:sdtEndPr/>
      <w:sdtContent>
        <w:p w14:paraId="6709A2AC" w14:textId="77777777" w:rsidR="000D4276" w:rsidRPr="00D07778" w:rsidRDefault="00620CAF">
          <w:pPr>
            <w:pStyle w:val="Rechnungstext"/>
            <w:rPr>
              <w:lang w:val="de-DE"/>
            </w:rPr>
          </w:pPr>
          <w:r w:rsidRPr="00D07778">
            <w:rPr>
              <w:lang w:val="de-DE"/>
            </w:rPr>
            <w:t>[Weitere Anweisungen hinzufügen]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078"/>
        <w:gridCol w:w="3458"/>
        <w:gridCol w:w="1950"/>
        <w:gridCol w:w="2181"/>
      </w:tblGrid>
      <w:tr w:rsidR="000D4276" w:rsidRPr="00D07778" w14:paraId="6923303D" w14:textId="77777777" w:rsidTr="00E3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22" w:type="pct"/>
          </w:tcPr>
          <w:p w14:paraId="77B2802A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995" w:type="pct"/>
          </w:tcPr>
          <w:p w14:paraId="15EBC9BD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125" w:type="pct"/>
          </w:tcPr>
          <w:p w14:paraId="11A72284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</w:p>
        </w:tc>
        <w:tc>
          <w:tcPr>
            <w:tcW w:w="1258" w:type="pct"/>
          </w:tcPr>
          <w:p w14:paraId="53E3E709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</w:p>
        </w:tc>
      </w:tr>
      <w:tr w:rsidR="000D4276" w:rsidRPr="00D07778" w14:paraId="00AEA44A" w14:textId="77777777" w:rsidTr="00E34072">
        <w:trPr>
          <w:trHeight w:val="360"/>
        </w:trPr>
        <w:tc>
          <w:tcPr>
            <w:tcW w:w="622" w:type="pct"/>
            <w:tcBorders>
              <w:top w:val="nil"/>
              <w:bottom w:val="single" w:sz="4" w:space="0" w:color="9B9482" w:themeColor="text2" w:themeTint="99"/>
            </w:tcBorders>
          </w:tcPr>
          <w:p w14:paraId="05FE8A8D" w14:textId="3F23330B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1995" w:type="pct"/>
            <w:tcBorders>
              <w:top w:val="nil"/>
              <w:bottom w:val="single" w:sz="4" w:space="0" w:color="9B9482" w:themeColor="text2" w:themeTint="99"/>
            </w:tcBorders>
          </w:tcPr>
          <w:p w14:paraId="1115F667" w14:textId="06BC5C66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Steine</w:t>
            </w:r>
          </w:p>
        </w:tc>
        <w:tc>
          <w:tcPr>
            <w:tcW w:w="1125" w:type="pct"/>
            <w:tcBorders>
              <w:top w:val="nil"/>
              <w:bottom w:val="single" w:sz="4" w:space="0" w:color="9B9482" w:themeColor="text2" w:themeTint="99"/>
            </w:tcBorders>
          </w:tcPr>
          <w:p w14:paraId="129A8338" w14:textId="63A3E6D9" w:rsidR="000D4276" w:rsidRPr="00D07778" w:rsidRDefault="00E34072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4,90 €</w:t>
            </w:r>
          </w:p>
        </w:tc>
        <w:tc>
          <w:tcPr>
            <w:tcW w:w="1258" w:type="pct"/>
            <w:tcBorders>
              <w:top w:val="nil"/>
              <w:bottom w:val="single" w:sz="4" w:space="0" w:color="9B9482" w:themeColor="text2" w:themeTint="99"/>
            </w:tcBorders>
          </w:tcPr>
          <w:p w14:paraId="4CA8BEDB" w14:textId="21DBEBD9" w:rsidR="000D4276" w:rsidRPr="00D07778" w:rsidRDefault="00E34072">
            <w:pPr>
              <w:jc w:val="right"/>
              <w:rPr>
                <w:lang w:val="de-DE"/>
              </w:rPr>
            </w:pPr>
            <w:r w:rsidRPr="00E34072">
              <w:rPr>
                <w:lang w:val="de-DE"/>
              </w:rPr>
              <w:t>58,8</w:t>
            </w:r>
            <w:r>
              <w:rPr>
                <w:lang w:val="de-DE"/>
              </w:rPr>
              <w:t>0 €</w:t>
            </w:r>
          </w:p>
        </w:tc>
      </w:tr>
      <w:tr w:rsidR="000D4276" w:rsidRPr="00D07778" w14:paraId="2CDEA515" w14:textId="77777777" w:rsidTr="00E34072">
        <w:trPr>
          <w:trHeight w:val="360"/>
        </w:trPr>
        <w:tc>
          <w:tcPr>
            <w:tcW w:w="622" w:type="pct"/>
            <w:tcBorders>
              <w:top w:val="single" w:sz="4" w:space="0" w:color="9B9482" w:themeColor="text2" w:themeTint="99"/>
            </w:tcBorders>
          </w:tcPr>
          <w:p w14:paraId="46E15E5C" w14:textId="0CF3B595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995" w:type="pct"/>
            <w:tcBorders>
              <w:top w:val="single" w:sz="4" w:space="0" w:color="9B9482" w:themeColor="text2" w:themeTint="99"/>
            </w:tcBorders>
          </w:tcPr>
          <w:p w14:paraId="4EEDC118" w14:textId="35BC781A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Steine mit scharfen Kanten</w:t>
            </w:r>
          </w:p>
        </w:tc>
        <w:tc>
          <w:tcPr>
            <w:tcW w:w="1125" w:type="pct"/>
            <w:tcBorders>
              <w:top w:val="single" w:sz="4" w:space="0" w:color="9B9482" w:themeColor="text2" w:themeTint="99"/>
            </w:tcBorders>
          </w:tcPr>
          <w:p w14:paraId="12159A93" w14:textId="6ED486EF" w:rsidR="000D4276" w:rsidRPr="00D07778" w:rsidRDefault="00E34072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6,59 €</w:t>
            </w:r>
          </w:p>
        </w:tc>
        <w:tc>
          <w:tcPr>
            <w:tcW w:w="1258" w:type="pct"/>
            <w:tcBorders>
              <w:top w:val="single" w:sz="4" w:space="0" w:color="9B9482" w:themeColor="text2" w:themeTint="99"/>
            </w:tcBorders>
          </w:tcPr>
          <w:p w14:paraId="61D7BF9C" w14:textId="5E7ED4CD" w:rsidR="000D4276" w:rsidRPr="00D07778" w:rsidRDefault="00E34072">
            <w:pPr>
              <w:jc w:val="right"/>
              <w:rPr>
                <w:lang w:val="de-DE"/>
              </w:rPr>
            </w:pPr>
            <w:r w:rsidRPr="00E34072">
              <w:rPr>
                <w:lang w:val="de-DE"/>
              </w:rPr>
              <w:t>19,77</w:t>
            </w:r>
            <w:r>
              <w:rPr>
                <w:lang w:val="de-DE"/>
              </w:rPr>
              <w:t xml:space="preserve"> €</w:t>
            </w:r>
          </w:p>
        </w:tc>
      </w:tr>
      <w:tr w:rsidR="000D4276" w:rsidRPr="00D07778" w14:paraId="220F4014" w14:textId="77777777" w:rsidTr="00E34072">
        <w:trPr>
          <w:trHeight w:val="360"/>
        </w:trPr>
        <w:tc>
          <w:tcPr>
            <w:tcW w:w="622" w:type="pct"/>
          </w:tcPr>
          <w:p w14:paraId="746FCF3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006CB6B1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65A94BC9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2ACD53A9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0BCB2B9" w14:textId="77777777" w:rsidTr="00E34072">
        <w:trPr>
          <w:trHeight w:val="360"/>
        </w:trPr>
        <w:tc>
          <w:tcPr>
            <w:tcW w:w="622" w:type="pct"/>
          </w:tcPr>
          <w:p w14:paraId="3E1A164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09D4B766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408C7A3A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6839E96C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88D44CC" w14:textId="77777777" w:rsidTr="00E34072">
        <w:trPr>
          <w:trHeight w:val="360"/>
        </w:trPr>
        <w:tc>
          <w:tcPr>
            <w:tcW w:w="622" w:type="pct"/>
          </w:tcPr>
          <w:p w14:paraId="3221188F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3AB7E603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3BFFE68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633C3A16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E871BCB" w14:textId="77777777" w:rsidTr="00E34072">
        <w:trPr>
          <w:trHeight w:val="360"/>
        </w:trPr>
        <w:tc>
          <w:tcPr>
            <w:tcW w:w="622" w:type="pct"/>
          </w:tcPr>
          <w:p w14:paraId="7E9501AD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356E3333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5FAEEDFD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54ECE12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77D8E01B" w14:textId="77777777" w:rsidTr="00E34072">
        <w:trPr>
          <w:trHeight w:val="360"/>
        </w:trPr>
        <w:tc>
          <w:tcPr>
            <w:tcW w:w="622" w:type="pct"/>
          </w:tcPr>
          <w:p w14:paraId="4042072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401A075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41976A3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68D2BE3C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7429C905" w14:textId="77777777" w:rsidTr="00E34072">
        <w:trPr>
          <w:trHeight w:val="360"/>
        </w:trPr>
        <w:tc>
          <w:tcPr>
            <w:tcW w:w="622" w:type="pct"/>
          </w:tcPr>
          <w:p w14:paraId="561A639E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4D6C8F5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58C31E5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507002D7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297CF311" w14:textId="77777777" w:rsidTr="00E34072">
        <w:trPr>
          <w:trHeight w:val="360"/>
        </w:trPr>
        <w:tc>
          <w:tcPr>
            <w:tcW w:w="622" w:type="pct"/>
          </w:tcPr>
          <w:p w14:paraId="0211B9A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7D0B3638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322BEF4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5A87DED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78902D39" w14:textId="77777777" w:rsidTr="00E34072">
        <w:trPr>
          <w:trHeight w:val="360"/>
        </w:trPr>
        <w:tc>
          <w:tcPr>
            <w:tcW w:w="622" w:type="pct"/>
          </w:tcPr>
          <w:p w14:paraId="39858A8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5320FF9D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33FB134F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42209F6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50EF6558" w14:textId="77777777" w:rsidTr="00E34072">
        <w:trPr>
          <w:trHeight w:val="360"/>
        </w:trPr>
        <w:tc>
          <w:tcPr>
            <w:tcW w:w="622" w:type="pct"/>
          </w:tcPr>
          <w:p w14:paraId="4E23D8BF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503EE6B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1826A1DA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1D1BDCB9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1889E14" w14:textId="77777777" w:rsidTr="00E34072">
        <w:trPr>
          <w:trHeight w:val="360"/>
        </w:trPr>
        <w:tc>
          <w:tcPr>
            <w:tcW w:w="622" w:type="pct"/>
          </w:tcPr>
          <w:p w14:paraId="0B0FCD65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784748C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61C0A149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58" w:type="pct"/>
          </w:tcPr>
          <w:p w14:paraId="35F84C01" w14:textId="254A47BA" w:rsidR="000D4276" w:rsidRPr="00D07778" w:rsidRDefault="00E34072">
            <w:pPr>
              <w:jc w:val="right"/>
              <w:rPr>
                <w:lang w:val="de-DE"/>
              </w:rPr>
            </w:pPr>
            <w:r w:rsidRPr="00E34072">
              <w:rPr>
                <w:lang w:val="de-DE"/>
              </w:rPr>
              <w:t>78,57</w:t>
            </w:r>
            <w:r>
              <w:rPr>
                <w:lang w:val="de-DE"/>
              </w:rPr>
              <w:t xml:space="preserve"> €</w:t>
            </w:r>
          </w:p>
        </w:tc>
      </w:tr>
      <w:tr w:rsidR="000D4276" w:rsidRPr="00D07778" w14:paraId="5CDF49CE" w14:textId="77777777" w:rsidTr="00E34072">
        <w:trPr>
          <w:trHeight w:val="360"/>
        </w:trPr>
        <w:tc>
          <w:tcPr>
            <w:tcW w:w="622" w:type="pct"/>
          </w:tcPr>
          <w:p w14:paraId="41252554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4915ECF8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6930BDAF" w14:textId="77777777" w:rsidR="000D4276" w:rsidRPr="00D07778" w:rsidRDefault="00620CAF">
            <w:pPr>
              <w:jc w:val="right"/>
              <w:rPr>
                <w:lang w:val="de-DE"/>
              </w:rPr>
            </w:pPr>
            <w:proofErr w:type="spellStart"/>
            <w:r w:rsidRPr="00D07778">
              <w:rPr>
                <w:lang w:val="de-DE"/>
              </w:rPr>
              <w:t>MwSt</w:t>
            </w:r>
            <w:proofErr w:type="spellEnd"/>
          </w:p>
        </w:tc>
        <w:tc>
          <w:tcPr>
            <w:tcW w:w="1258" w:type="pct"/>
          </w:tcPr>
          <w:p w14:paraId="0DE9C961" w14:textId="7010CFD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671AD335" w14:textId="77777777" w:rsidTr="00E34072">
        <w:trPr>
          <w:trHeight w:val="360"/>
        </w:trPr>
        <w:tc>
          <w:tcPr>
            <w:tcW w:w="622" w:type="pct"/>
            <w:tcBorders>
              <w:bottom w:val="single" w:sz="4" w:space="0" w:color="F79595" w:themeColor="accent1" w:themeTint="99"/>
            </w:tcBorders>
          </w:tcPr>
          <w:p w14:paraId="7D1F4D2F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  <w:tcBorders>
              <w:bottom w:val="single" w:sz="4" w:space="0" w:color="F79595" w:themeColor="accent1" w:themeTint="99"/>
            </w:tcBorders>
          </w:tcPr>
          <w:p w14:paraId="34E0ECC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  <w:tcBorders>
              <w:bottom w:val="single" w:sz="4" w:space="0" w:color="F79595" w:themeColor="accent1" w:themeTint="99"/>
            </w:tcBorders>
          </w:tcPr>
          <w:p w14:paraId="33E75226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58" w:type="pct"/>
            <w:tcBorders>
              <w:bottom w:val="single" w:sz="4" w:space="0" w:color="F79595" w:themeColor="accent1" w:themeTint="99"/>
            </w:tcBorders>
          </w:tcPr>
          <w:p w14:paraId="4C4751D2" w14:textId="79A2F992" w:rsidR="000D4276" w:rsidRPr="00D07778" w:rsidRDefault="00E34072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12,00 €</w:t>
            </w:r>
          </w:p>
        </w:tc>
      </w:tr>
      <w:tr w:rsidR="00E34072" w:rsidRPr="00D07778" w14:paraId="09F72D7C" w14:textId="77777777" w:rsidTr="00E340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22" w:type="pct"/>
            <w:tcBorders>
              <w:top w:val="single" w:sz="4" w:space="0" w:color="F79595" w:themeColor="accent1" w:themeTint="99"/>
            </w:tcBorders>
          </w:tcPr>
          <w:p w14:paraId="0B258401" w14:textId="77777777" w:rsidR="00E34072" w:rsidRPr="00D07778" w:rsidRDefault="00E34072">
            <w:pPr>
              <w:rPr>
                <w:lang w:val="de-DE"/>
              </w:rPr>
            </w:pPr>
          </w:p>
        </w:tc>
        <w:tc>
          <w:tcPr>
            <w:tcW w:w="3120" w:type="pct"/>
            <w:gridSpan w:val="2"/>
            <w:tcBorders>
              <w:top w:val="single" w:sz="4" w:space="0" w:color="F79595" w:themeColor="accent1" w:themeTint="99"/>
            </w:tcBorders>
          </w:tcPr>
          <w:p w14:paraId="471BB596" w14:textId="6517AB72" w:rsidR="00E34072" w:rsidRPr="00D07778" w:rsidRDefault="00E34072" w:rsidP="00297491">
            <w:pPr>
              <w:ind w:left="-927"/>
              <w:rPr>
                <w:lang w:val="de-DE"/>
              </w:rPr>
            </w:pPr>
            <w:r w:rsidRPr="00D07778">
              <w:rPr>
                <w:lang w:val="de-DE"/>
              </w:rPr>
              <w:t xml:space="preserve">Gesamtkosten fällig am </w:t>
            </w:r>
            <w:sdt>
              <w:sdtPr>
                <w:rPr>
                  <w:lang w:val="de-DE"/>
                </w:rPr>
                <w:id w:val="826634738"/>
                <w:placeholder>
                  <w:docPart w:val="C15B024570FB4FC8A628656C6576C425"/>
                </w:placeholder>
                <w:date w:fullDate="2022-01-0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lang w:val="de-DE"/>
                  </w:rPr>
                  <w:t>01.01.2022</w:t>
                </w:r>
              </w:sdtContent>
            </w:sdt>
          </w:p>
        </w:tc>
        <w:tc>
          <w:tcPr>
            <w:tcW w:w="1258" w:type="pct"/>
            <w:tcBorders>
              <w:top w:val="single" w:sz="4" w:space="0" w:color="F79595" w:themeColor="accent1" w:themeTint="99"/>
            </w:tcBorders>
          </w:tcPr>
          <w:p w14:paraId="0D121689" w14:textId="0774D326" w:rsidR="00E34072" w:rsidRPr="00D07778" w:rsidRDefault="00E34072">
            <w:pPr>
              <w:rPr>
                <w:lang w:val="de-DE"/>
              </w:rPr>
            </w:pPr>
            <w:r w:rsidRPr="00E34072">
              <w:rPr>
                <w:lang w:val="de-DE"/>
              </w:rPr>
              <w:t>90,57</w:t>
            </w:r>
            <w:r>
              <w:rPr>
                <w:lang w:val="de-DE"/>
              </w:rPr>
              <w:t xml:space="preserve"> €</w:t>
            </w:r>
          </w:p>
        </w:tc>
      </w:tr>
    </w:tbl>
    <w:p w14:paraId="6A98ABDC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footerReference w:type="default" r:id="rId11"/>
      <w:footerReference w:type="first" r:id="rId12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91036" w14:textId="77777777" w:rsidR="00304649" w:rsidRDefault="00304649">
      <w:pPr>
        <w:spacing w:before="0" w:after="0"/>
      </w:pPr>
      <w:r>
        <w:separator/>
      </w:r>
    </w:p>
  </w:endnote>
  <w:endnote w:type="continuationSeparator" w:id="0">
    <w:p w14:paraId="518CFACC" w14:textId="77777777" w:rsidR="00304649" w:rsidRDefault="003046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E1398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A15CFA" w14:paraId="7134B4E6" w14:textId="77777777">
      <w:trPr>
        <w:jc w:val="center"/>
      </w:trPr>
      <w:tc>
        <w:tcPr>
          <w:tcW w:w="1665" w:type="pct"/>
          <w:vAlign w:val="center"/>
        </w:tcPr>
        <w:p w14:paraId="0F81B254" w14:textId="355184A5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 w:rsidR="000878DF">
            <w:rPr>
              <w:lang w:val="de-DE"/>
            </w:rPr>
            <w:t>01111-0282363</w:t>
          </w:r>
        </w:p>
      </w:tc>
      <w:tc>
        <w:tcPr>
          <w:tcW w:w="3335" w:type="pct"/>
          <w:vAlign w:val="center"/>
        </w:tcPr>
        <w:p w14:paraId="7DA2FF9A" w14:textId="7FB255D7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 w:rsidR="000878DF">
            <w:rPr>
              <w:lang w:val="de-DE"/>
            </w:rPr>
            <w:t>info@steine.de</w:t>
          </w:r>
        </w:p>
      </w:tc>
    </w:tr>
    <w:tr w:rsidR="00620CAF" w:rsidRPr="00297491" w14:paraId="02F46306" w14:textId="77777777">
      <w:trPr>
        <w:jc w:val="center"/>
      </w:trPr>
      <w:tc>
        <w:tcPr>
          <w:tcW w:w="1665" w:type="pct"/>
          <w:vAlign w:val="center"/>
        </w:tcPr>
        <w:p w14:paraId="0E0CC26F" w14:textId="0C8180A7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="000878DF">
            <w:rPr>
              <w:lang w:val="de-DE"/>
            </w:rPr>
            <w:t>01111-8238211</w:t>
          </w:r>
        </w:p>
      </w:tc>
      <w:tc>
        <w:tcPr>
          <w:tcW w:w="3335" w:type="pct"/>
          <w:vAlign w:val="center"/>
        </w:tcPr>
        <w:p w14:paraId="1A8BDEF0" w14:textId="69AF3D3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0878DF">
            <w:rPr>
              <w:lang w:val="de-DE"/>
            </w:rPr>
            <w:t>steine.de</w:t>
          </w:r>
        </w:p>
      </w:tc>
    </w:tr>
  </w:tbl>
  <w:p w14:paraId="74879BBE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C0179" w14:textId="77777777" w:rsidR="00304649" w:rsidRDefault="00304649">
      <w:pPr>
        <w:spacing w:before="0" w:after="0"/>
      </w:pPr>
      <w:r>
        <w:separator/>
      </w:r>
    </w:p>
  </w:footnote>
  <w:footnote w:type="continuationSeparator" w:id="0">
    <w:p w14:paraId="0774894F" w14:textId="77777777" w:rsidR="00304649" w:rsidRDefault="0030464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72"/>
    <w:rsid w:val="000878DF"/>
    <w:rsid w:val="000D4276"/>
    <w:rsid w:val="0018534E"/>
    <w:rsid w:val="001C614B"/>
    <w:rsid w:val="001D6E81"/>
    <w:rsid w:val="00241487"/>
    <w:rsid w:val="00297491"/>
    <w:rsid w:val="00304649"/>
    <w:rsid w:val="00486966"/>
    <w:rsid w:val="00620CAF"/>
    <w:rsid w:val="006B6600"/>
    <w:rsid w:val="007242DC"/>
    <w:rsid w:val="008C0813"/>
    <w:rsid w:val="008E5FCF"/>
    <w:rsid w:val="00A15CFA"/>
    <w:rsid w:val="00B76E80"/>
    <w:rsid w:val="00D07778"/>
    <w:rsid w:val="00E34072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AD11ABA"/>
  <w15:docId w15:val="{F9167F25-A1A9-4DBC-8EBE-08EF7099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F24F4F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lan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CEF02454D2451ABF36527CA742A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8ED91B-08D9-4E34-9051-19C707E7BE23}"/>
      </w:docPartPr>
      <w:docPartBody>
        <w:p w:rsidR="004D65E8" w:rsidRDefault="003626A9">
          <w:pPr>
            <w:pStyle w:val="ACCEF02454D2451ABF36527CA742AC3E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56845C0954E443DBA5FF395F36FF4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EC7EEB-A667-4F5A-AB62-EAD11C6C18BE}"/>
      </w:docPartPr>
      <w:docPartBody>
        <w:p w:rsidR="004D65E8" w:rsidRDefault="003626A9">
          <w:pPr>
            <w:pStyle w:val="556845C0954E443DBA5FF395F36FF4C6"/>
          </w:pPr>
          <w:r>
            <w:t>[Click to select date]</w:t>
          </w:r>
        </w:p>
      </w:docPartBody>
    </w:docPart>
    <w:docPart>
      <w:docPartPr>
        <w:name w:val="A72F56D872864AC7A32C69DBA3526A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B4134F-2BB6-427A-9552-9AD9F089113C}"/>
      </w:docPartPr>
      <w:docPartBody>
        <w:p w:rsidR="004D65E8" w:rsidRDefault="003626A9">
          <w:pPr>
            <w:pStyle w:val="A72F56D872864AC7A32C69DBA3526ADB"/>
          </w:pPr>
          <w:r w:rsidRPr="00D07778">
            <w:t>Wie Rechnungsadresse</w:t>
          </w:r>
        </w:p>
      </w:docPartBody>
    </w:docPart>
    <w:docPart>
      <w:docPartPr>
        <w:name w:val="D0B02EBC278D4329ACDE68B9E269B4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0B2C1B-5668-46BA-8661-9F833399D970}"/>
      </w:docPartPr>
      <w:docPartBody>
        <w:p w:rsidR="004D65E8" w:rsidRDefault="003626A9">
          <w:pPr>
            <w:pStyle w:val="D0B02EBC278D4329ACDE68B9E269B430"/>
          </w:pPr>
          <w:r w:rsidRPr="00D07778">
            <w:t>[Weitere Anweisungen hinzufügen]</w:t>
          </w:r>
        </w:p>
      </w:docPartBody>
    </w:docPart>
    <w:docPart>
      <w:docPartPr>
        <w:name w:val="C15B024570FB4FC8A628656C6576C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0F2189-CA9A-4EE4-B757-73687303749F}"/>
      </w:docPartPr>
      <w:docPartBody>
        <w:p w:rsidR="004D65E8" w:rsidRDefault="00DC292B" w:rsidP="00DC292B">
          <w:pPr>
            <w:pStyle w:val="C15B024570FB4FC8A628656C6576C425"/>
          </w:pPr>
          <w:r w:rsidRPr="00D07778"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2B"/>
    <w:rsid w:val="00156F6E"/>
    <w:rsid w:val="003626A9"/>
    <w:rsid w:val="004D65E8"/>
    <w:rsid w:val="00D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CEF02454D2451ABF36527CA742AC3E">
    <w:name w:val="ACCEF02454D2451ABF36527CA742AC3E"/>
  </w:style>
  <w:style w:type="paragraph" w:customStyle="1" w:styleId="556845C0954E443DBA5FF395F36FF4C6">
    <w:name w:val="556845C0954E443DBA5FF395F36FF4C6"/>
  </w:style>
  <w:style w:type="paragraph" w:customStyle="1" w:styleId="A72F56D872864AC7A32C69DBA3526ADB">
    <w:name w:val="A72F56D872864AC7A32C69DBA3526ADB"/>
  </w:style>
  <w:style w:type="paragraph" w:customStyle="1" w:styleId="D0B02EBC278D4329ACDE68B9E269B430">
    <w:name w:val="D0B02EBC278D4329ACDE68B9E269B430"/>
  </w:style>
  <w:style w:type="character" w:styleId="Fett">
    <w:name w:val="Strong"/>
    <w:basedOn w:val="Absatz-Standardschriftart"/>
    <w:uiPriority w:val="3"/>
    <w:qFormat/>
    <w:rPr>
      <w:b w:val="0"/>
      <w:bCs w:val="0"/>
      <w:color w:val="4472C4" w:themeColor="accent1"/>
    </w:rPr>
  </w:style>
  <w:style w:type="paragraph" w:customStyle="1" w:styleId="C15B024570FB4FC8A628656C6576C425">
    <w:name w:val="C15B024570FB4FC8A628656C6576C425"/>
    <w:rsid w:val="00DC2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D023C-DB78-4CDD-A40A-FA78D08445A8}">
  <ds:schemaRefs>
    <ds:schemaRef ds:uri="c7af2036-029c-470e-8042-297c68a41472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f105ad54-119a-4495-aa55-0e28b6b4ad2f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Ruland</dc:creator>
  <cp:lastModifiedBy>André Ruland</cp:lastModifiedBy>
  <cp:revision>5</cp:revision>
  <cp:lastPrinted>2021-02-09T17:22:00Z</cp:lastPrinted>
  <dcterms:created xsi:type="dcterms:W3CDTF">2021-02-09T17:02:00Z</dcterms:created>
  <dcterms:modified xsi:type="dcterms:W3CDTF">2021-02-09T17:23:00Z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